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BE1E93E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0453CFC" w14:textId="2F3D80E8" w:rsidR="001B2ABD" w:rsidRDefault="000C2587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586FEE0" wp14:editId="20B51459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758825</wp:posOffset>
                  </wp:positionV>
                  <wp:extent cx="2018665" cy="2048510"/>
                  <wp:effectExtent l="0" t="0" r="635" b="8890"/>
                  <wp:wrapNone/>
                  <wp:docPr id="651397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397227" name="Picture 651397227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665" cy="204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0" w:type="dxa"/>
          </w:tcPr>
          <w:p w14:paraId="6B415A2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43F56D2" w14:textId="1C4FB8A3" w:rsidR="004719DD" w:rsidRPr="004719DD" w:rsidRDefault="004719DD" w:rsidP="004719DD">
            <w:pPr>
              <w:pStyle w:val="Title"/>
            </w:pPr>
            <w:r>
              <w:t>Rushikesh Taidalwar</w:t>
            </w:r>
          </w:p>
          <w:p w14:paraId="75056ADF" w14:textId="0F04A8A4" w:rsidR="001B2ABD" w:rsidRDefault="004719DD" w:rsidP="001B2ABD">
            <w:pPr>
              <w:pStyle w:val="Subtitle"/>
            </w:pPr>
            <w:r>
              <w:rPr>
                <w:spacing w:val="0"/>
                <w:w w:val="100"/>
              </w:rPr>
              <w:t>CV</w:t>
            </w:r>
          </w:p>
        </w:tc>
      </w:tr>
      <w:tr w:rsidR="001B2ABD" w14:paraId="2F29078C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209A2FB265374C758026522E7EB0020B"/>
              </w:placeholder>
              <w:temporary/>
              <w:showingPlcHdr/>
              <w15:appearance w15:val="hidden"/>
            </w:sdtPr>
            <w:sdtContent>
              <w:p w14:paraId="54BDCFA8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60374BC4" w14:textId="64AE2B12" w:rsidR="004719DD" w:rsidRPr="004719DD" w:rsidRDefault="004719DD" w:rsidP="004719DD">
            <w:pPr>
              <w:rPr>
                <w:lang w:val="en-IN"/>
              </w:rPr>
            </w:pPr>
            <w:r w:rsidRPr="004719DD">
              <w:rPr>
                <w:b/>
                <w:bCs/>
                <w:lang w:val="en-IN"/>
              </w:rPr>
              <w:t>Introduction:</w:t>
            </w:r>
            <w:r w:rsidRPr="004719DD">
              <w:rPr>
                <w:lang w:val="en-IN"/>
              </w:rPr>
              <w:t xml:space="preserve"> Hey there! I'm </w:t>
            </w:r>
            <w:proofErr w:type="gramStart"/>
            <w:r>
              <w:rPr>
                <w:lang w:val="en-IN"/>
              </w:rPr>
              <w:t xml:space="preserve">Rushikesh </w:t>
            </w:r>
            <w:r w:rsidRPr="004719DD">
              <w:rPr>
                <w:lang w:val="en-IN"/>
              </w:rPr>
              <w:t>,</w:t>
            </w:r>
            <w:proofErr w:type="gramEnd"/>
            <w:r w:rsidRPr="004719DD">
              <w:rPr>
                <w:lang w:val="en-IN"/>
              </w:rPr>
              <w:t xml:space="preserve"> a passionate Computer Science and Engineering (CSE) student with a knack for turning lines of code into innovative solutions. I thrive on challenges and love exploring the endless possibilities that the world of technology offers.</w:t>
            </w:r>
          </w:p>
          <w:p w14:paraId="44628827" w14:textId="470B619A" w:rsidR="004719DD" w:rsidRPr="004719DD" w:rsidRDefault="004719DD" w:rsidP="004719DD">
            <w:pPr>
              <w:rPr>
                <w:lang w:val="en-IN"/>
              </w:rPr>
            </w:pPr>
            <w:r w:rsidRPr="004719DD">
              <w:rPr>
                <w:b/>
                <w:bCs/>
                <w:lang w:val="en-IN"/>
              </w:rPr>
              <w:t>Academic Background:</w:t>
            </w:r>
            <w:r w:rsidRPr="004719DD">
              <w:rPr>
                <w:lang w:val="en-IN"/>
              </w:rPr>
              <w:t xml:space="preserve"> Currently pursuing my bachelor's degree in Computer Science and Engineering at [</w:t>
            </w:r>
            <w:r>
              <w:rPr>
                <w:lang w:val="en-IN"/>
              </w:rPr>
              <w:t>SRMIST</w:t>
            </w:r>
            <w:r w:rsidRPr="004719DD">
              <w:rPr>
                <w:lang w:val="en-IN"/>
              </w:rPr>
              <w:t>]. I maintain a strong academic record, always striving to stay at the forefront of the rapidly evolving tech landscape.</w:t>
            </w:r>
          </w:p>
          <w:p w14:paraId="1A2A8D58" w14:textId="1AF5DB50" w:rsidR="00036450" w:rsidRDefault="00036450" w:rsidP="004719DD"/>
          <w:p w14:paraId="6D7D19D2" w14:textId="77777777" w:rsidR="00036450" w:rsidRDefault="00036450" w:rsidP="00036450"/>
          <w:sdt>
            <w:sdtPr>
              <w:id w:val="-1954003311"/>
              <w:placeholder>
                <w:docPart w:val="2F5D779F67F849ABB74862D51CB9EA51"/>
              </w:placeholder>
              <w:temporary/>
              <w:showingPlcHdr/>
              <w15:appearance w15:val="hidden"/>
            </w:sdtPr>
            <w:sdtContent>
              <w:p w14:paraId="7354779C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D716A9F30FCD4114AD607DCBB6FFD62C"/>
              </w:placeholder>
              <w:temporary/>
              <w:showingPlcHdr/>
              <w15:appearance w15:val="hidden"/>
            </w:sdtPr>
            <w:sdtContent>
              <w:p w14:paraId="0A7D9249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E61C2AE" w14:textId="1AEDAAED" w:rsidR="004D3011" w:rsidRDefault="004719DD" w:rsidP="004719DD">
            <w:pPr>
              <w:tabs>
                <w:tab w:val="center" w:pos="1685"/>
              </w:tabs>
            </w:pPr>
            <w:r>
              <w:t>9975437466</w:t>
            </w:r>
            <w:r>
              <w:tab/>
            </w:r>
          </w:p>
          <w:p w14:paraId="57763D9D" w14:textId="77777777" w:rsidR="004D3011" w:rsidRPr="004D3011" w:rsidRDefault="004D3011" w:rsidP="004D3011"/>
          <w:sdt>
            <w:sdtPr>
              <w:id w:val="67859272"/>
              <w:placeholder>
                <w:docPart w:val="B1B573F65C214898B686FC4D90A63BED"/>
              </w:placeholder>
              <w:temporary/>
              <w:showingPlcHdr/>
              <w15:appearance w15:val="hidden"/>
            </w:sdtPr>
            <w:sdtContent>
              <w:p w14:paraId="6E2696E9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5978518B" w14:textId="597ED643" w:rsidR="004D3011" w:rsidRDefault="004D3011" w:rsidP="004D3011"/>
          <w:p w14:paraId="77DD26B9" w14:textId="77777777" w:rsidR="004D3011" w:rsidRDefault="004D3011" w:rsidP="004D3011"/>
          <w:sdt>
            <w:sdtPr>
              <w:id w:val="-240260293"/>
              <w:placeholder>
                <w:docPart w:val="7DDFC42DA54E449E9E3F40A16BC43503"/>
              </w:placeholder>
              <w:temporary/>
              <w:showingPlcHdr/>
              <w15:appearance w15:val="hidden"/>
            </w:sdtPr>
            <w:sdtContent>
              <w:p w14:paraId="7A237041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3C9660EE" w14:textId="08179BAE" w:rsidR="00036450" w:rsidRPr="00E4381A" w:rsidRDefault="004719DD" w:rsidP="004D3011">
            <w:pPr>
              <w:rPr>
                <w:rStyle w:val="Hyperlink"/>
              </w:rPr>
            </w:pPr>
            <w:r>
              <w:t>Rushikeshtaidalwar1093@gmail.com</w:t>
            </w:r>
          </w:p>
          <w:sdt>
            <w:sdtPr>
              <w:id w:val="-1444214663"/>
              <w:placeholder>
                <w:docPart w:val="FBDDA62BE9BF45BEAE48DD71FE3AB6A2"/>
              </w:placeholder>
              <w:temporary/>
              <w:showingPlcHdr/>
              <w15:appearance w15:val="hidden"/>
            </w:sdtPr>
            <w:sdtContent>
              <w:p w14:paraId="701152EA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51F72B95" w14:textId="77777777" w:rsidR="004D3011" w:rsidRDefault="004719DD" w:rsidP="004D3011">
            <w:r>
              <w:t xml:space="preserve">Reading books </w:t>
            </w:r>
          </w:p>
          <w:p w14:paraId="61E3EC7E" w14:textId="77777777" w:rsidR="004719DD" w:rsidRDefault="004719DD" w:rsidP="004D3011">
            <w:r>
              <w:t xml:space="preserve">Traveling </w:t>
            </w:r>
          </w:p>
          <w:p w14:paraId="127DDA35" w14:textId="77777777" w:rsidR="004719DD" w:rsidRDefault="004719DD" w:rsidP="004D3011">
            <w:r>
              <w:t xml:space="preserve">Gaming </w:t>
            </w:r>
          </w:p>
          <w:p w14:paraId="191CB758" w14:textId="77777777" w:rsidR="004719DD" w:rsidRDefault="004719DD" w:rsidP="004D3011">
            <w:r>
              <w:t xml:space="preserve">Sports </w:t>
            </w:r>
          </w:p>
          <w:p w14:paraId="60CBD2BC" w14:textId="408F9997" w:rsidR="004719DD" w:rsidRPr="004D3011" w:rsidRDefault="004719DD" w:rsidP="004D3011"/>
        </w:tc>
        <w:tc>
          <w:tcPr>
            <w:tcW w:w="720" w:type="dxa"/>
          </w:tcPr>
          <w:p w14:paraId="06605A6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8D352E0DB31A4ED7B32E110FD138A2D3"/>
              </w:placeholder>
              <w:temporary/>
              <w:showingPlcHdr/>
              <w15:appearance w15:val="hidden"/>
            </w:sdtPr>
            <w:sdtContent>
              <w:p w14:paraId="3978EEAB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EAA79E9" w14:textId="77777777" w:rsidR="000C2587" w:rsidRDefault="000C2587" w:rsidP="000C2587">
            <w:r>
              <w:t>2014–2020(SECONDARY)</w:t>
            </w:r>
          </w:p>
          <w:p w14:paraId="5D13A540" w14:textId="77777777" w:rsidR="000C2587" w:rsidRDefault="000C2587" w:rsidP="000C2587">
            <w:r>
              <w:t xml:space="preserve">Gyan Mata Vidya </w:t>
            </w:r>
            <w:proofErr w:type="gramStart"/>
            <w:r>
              <w:t>Vihar ,</w:t>
            </w:r>
            <w:proofErr w:type="gramEnd"/>
            <w:r>
              <w:t xml:space="preserve"> Nanded</w:t>
            </w:r>
          </w:p>
          <w:p w14:paraId="55B77EA3" w14:textId="77777777" w:rsidR="000C2587" w:rsidRDefault="000C2587" w:rsidP="000C2587"/>
          <w:p w14:paraId="7B820CC0" w14:textId="77777777" w:rsidR="000C2587" w:rsidRDefault="000C2587" w:rsidP="000C2587">
            <w:r>
              <w:t>Class X</w:t>
            </w:r>
          </w:p>
          <w:p w14:paraId="47302446" w14:textId="77777777" w:rsidR="000C2587" w:rsidRDefault="000C2587" w:rsidP="000C2587">
            <w:r>
              <w:t>2020–2022(HIGHER SECONDARY)</w:t>
            </w:r>
          </w:p>
          <w:p w14:paraId="1CEC7B75" w14:textId="77777777" w:rsidR="000C2587" w:rsidRDefault="000C2587" w:rsidP="000C2587">
            <w:r>
              <w:t xml:space="preserve">Sri Chaitanya Edu </w:t>
            </w:r>
            <w:proofErr w:type="gramStart"/>
            <w:r>
              <w:t>Institute ,</w:t>
            </w:r>
            <w:proofErr w:type="gramEnd"/>
            <w:r>
              <w:t xml:space="preserve"> Pune</w:t>
            </w:r>
          </w:p>
          <w:p w14:paraId="3748EBCE" w14:textId="77777777" w:rsidR="000C2587" w:rsidRDefault="000C2587" w:rsidP="000C2587"/>
          <w:p w14:paraId="038B0F70" w14:textId="77777777" w:rsidR="000C2587" w:rsidRDefault="000C2587" w:rsidP="000C2587">
            <w:r>
              <w:t>Class XII</w:t>
            </w:r>
          </w:p>
          <w:p w14:paraId="08DBE7C0" w14:textId="77777777" w:rsidR="000C2587" w:rsidRDefault="000C2587" w:rsidP="000C2587">
            <w:r>
              <w:t>2022–2026(</w:t>
            </w:r>
            <w:proofErr w:type="gramStart"/>
            <w:r>
              <w:t>B.TECH</w:t>
            </w:r>
            <w:proofErr w:type="gramEnd"/>
            <w:r>
              <w:t xml:space="preserve"> IN CSE (CORE))</w:t>
            </w:r>
          </w:p>
          <w:p w14:paraId="73C167F1" w14:textId="77565CBB" w:rsidR="00036450" w:rsidRPr="00B359E4" w:rsidRDefault="000C2587" w:rsidP="000C2587">
            <w:r>
              <w:t xml:space="preserve">SRM Institute of Science &amp; Technology, </w:t>
            </w:r>
            <w:proofErr w:type="spellStart"/>
            <w:r>
              <w:t>Kattankulathur</w:t>
            </w:r>
            <w:proofErr w:type="spellEnd"/>
            <w:r>
              <w:t>, Chennai</w:t>
            </w:r>
          </w:p>
          <w:p w14:paraId="5DBD841B" w14:textId="4CCAED91" w:rsidR="00036450" w:rsidRDefault="00036450" w:rsidP="00036450"/>
          <w:p w14:paraId="4A81EDE1" w14:textId="6B76B140" w:rsidR="00036450" w:rsidRDefault="004719DD" w:rsidP="00036450">
            <w:pPr>
              <w:pStyle w:val="Heading2"/>
            </w:pPr>
            <w:r>
              <w:t>Career Goals</w:t>
            </w:r>
          </w:p>
          <w:p w14:paraId="151974D2" w14:textId="77777777" w:rsidR="004719DD" w:rsidRPr="004719DD" w:rsidRDefault="004719DD" w:rsidP="004719DD">
            <w:pPr>
              <w:rPr>
                <w:lang w:val="en-IN"/>
              </w:rPr>
            </w:pPr>
            <w:r w:rsidRPr="004719DD">
              <w:rPr>
                <w:lang w:val="en-IN"/>
              </w:rPr>
              <w:t>Eager to pursue a career that allows me to continuously learn and contribute to cutting-edge technologies. Interested in roles that involve software development, machine learning, and the application of technology to solve real-world problems.</w:t>
            </w:r>
          </w:p>
          <w:p w14:paraId="53B5B79E" w14:textId="77777777" w:rsidR="004D3011" w:rsidRDefault="004D3011" w:rsidP="00036450"/>
          <w:sdt>
            <w:sdtPr>
              <w:id w:val="1669594239"/>
              <w:placeholder>
                <w:docPart w:val="5A72AF586ED84690B5226020FD4299F3"/>
              </w:placeholder>
              <w:temporary/>
              <w:showingPlcHdr/>
              <w15:appearance w15:val="hidden"/>
            </w:sdtPr>
            <w:sdtContent>
              <w:p w14:paraId="7D5203CF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4E690D1E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6FAC6AD0" wp14:editId="33151099">
                  <wp:extent cx="3756660" cy="2301240"/>
                  <wp:effectExtent l="0" t="0" r="0" b="381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</w:tbl>
    <w:p w14:paraId="541362EB" w14:textId="77777777" w:rsidR="00000000" w:rsidRDefault="00000000" w:rsidP="000C45FF">
      <w:pPr>
        <w:tabs>
          <w:tab w:val="left" w:pos="990"/>
        </w:tabs>
      </w:pPr>
    </w:p>
    <w:sectPr w:rsidR="0043117B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FBA10" w14:textId="77777777" w:rsidR="00D00464" w:rsidRDefault="00D00464" w:rsidP="000C45FF">
      <w:r>
        <w:separator/>
      </w:r>
    </w:p>
  </w:endnote>
  <w:endnote w:type="continuationSeparator" w:id="0">
    <w:p w14:paraId="1A21B3D0" w14:textId="77777777" w:rsidR="00D00464" w:rsidRDefault="00D0046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EA7E0" w14:textId="77777777" w:rsidR="00D00464" w:rsidRDefault="00D00464" w:rsidP="000C45FF">
      <w:r>
        <w:separator/>
      </w:r>
    </w:p>
  </w:footnote>
  <w:footnote w:type="continuationSeparator" w:id="0">
    <w:p w14:paraId="05D7E62C" w14:textId="77777777" w:rsidR="00D00464" w:rsidRDefault="00D0046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BC070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749D529" wp14:editId="168375F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DD"/>
    <w:rsid w:val="00036450"/>
    <w:rsid w:val="00094499"/>
    <w:rsid w:val="000C2587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719DD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6370F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00464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D5D0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shi\AppData\Local\Microsoft\Office\16.0\DTS\en-IN%7b21B8DFD9-B335-4C90-8D1B-E4996EB56406%7d\%7b8B0C671C-B85E-4D1A-B22E-1CE067F31BFF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Programming Languages</c:v>
                </c:pt>
                <c:pt idx="1">
                  <c:v>Problem Solving</c:v>
                </c:pt>
                <c:pt idx="2">
                  <c:v>Database Management</c:v>
                </c:pt>
                <c:pt idx="3">
                  <c:v>Web Development</c:v>
                </c:pt>
                <c:pt idx="4">
                  <c:v>Machine Learning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0.8</c:v>
                </c:pt>
                <c:pt idx="2">
                  <c:v>0.6</c:v>
                </c:pt>
                <c:pt idx="3">
                  <c:v>0.75</c:v>
                </c:pt>
                <c:pt idx="4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%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9A2FB265374C758026522E7EB00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90B4B-4F3A-44E0-8D60-714FA618E184}"/>
      </w:docPartPr>
      <w:docPartBody>
        <w:p w:rsidR="00000000" w:rsidRDefault="00000000">
          <w:pPr>
            <w:pStyle w:val="209A2FB265374C758026522E7EB0020B"/>
          </w:pPr>
          <w:r w:rsidRPr="00D5459D">
            <w:t>Profile</w:t>
          </w:r>
        </w:p>
      </w:docPartBody>
    </w:docPart>
    <w:docPart>
      <w:docPartPr>
        <w:name w:val="2F5D779F67F849ABB74862D51CB9E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81417-0390-4E7D-AC79-47F7434CE793}"/>
      </w:docPartPr>
      <w:docPartBody>
        <w:p w:rsidR="00000000" w:rsidRDefault="00000000">
          <w:pPr>
            <w:pStyle w:val="2F5D779F67F849ABB74862D51CB9EA51"/>
          </w:pPr>
          <w:r w:rsidRPr="00CB0055">
            <w:t>Contact</w:t>
          </w:r>
        </w:p>
      </w:docPartBody>
    </w:docPart>
    <w:docPart>
      <w:docPartPr>
        <w:name w:val="D716A9F30FCD4114AD607DCBB6FFD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8D4BC-332E-48D2-9773-0C59803E928A}"/>
      </w:docPartPr>
      <w:docPartBody>
        <w:p w:rsidR="00000000" w:rsidRDefault="00000000">
          <w:pPr>
            <w:pStyle w:val="D716A9F30FCD4114AD607DCBB6FFD62C"/>
          </w:pPr>
          <w:r w:rsidRPr="004D3011">
            <w:t>PHONE:</w:t>
          </w:r>
        </w:p>
      </w:docPartBody>
    </w:docPart>
    <w:docPart>
      <w:docPartPr>
        <w:name w:val="B1B573F65C214898B686FC4D90A63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58074-D197-4714-A93C-FF822D7487D0}"/>
      </w:docPartPr>
      <w:docPartBody>
        <w:p w:rsidR="00000000" w:rsidRDefault="00000000">
          <w:pPr>
            <w:pStyle w:val="B1B573F65C214898B686FC4D90A63BED"/>
          </w:pPr>
          <w:r w:rsidRPr="004D3011">
            <w:t>WEBSITE:</w:t>
          </w:r>
        </w:p>
      </w:docPartBody>
    </w:docPart>
    <w:docPart>
      <w:docPartPr>
        <w:name w:val="7DDFC42DA54E449E9E3F40A16BC43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8C9BA-1828-4597-A1CD-1FEF4BFBE51C}"/>
      </w:docPartPr>
      <w:docPartBody>
        <w:p w:rsidR="00000000" w:rsidRDefault="00000000">
          <w:pPr>
            <w:pStyle w:val="7DDFC42DA54E449E9E3F40A16BC43503"/>
          </w:pPr>
          <w:r w:rsidRPr="004D3011">
            <w:t>EMAIL:</w:t>
          </w:r>
        </w:p>
      </w:docPartBody>
    </w:docPart>
    <w:docPart>
      <w:docPartPr>
        <w:name w:val="FBDDA62BE9BF45BEAE48DD71FE3AB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119A8-9AB5-4F9E-8E7F-CE4B6E5FD688}"/>
      </w:docPartPr>
      <w:docPartBody>
        <w:p w:rsidR="00000000" w:rsidRDefault="00000000">
          <w:pPr>
            <w:pStyle w:val="FBDDA62BE9BF45BEAE48DD71FE3AB6A2"/>
          </w:pPr>
          <w:r w:rsidRPr="00CB0055">
            <w:t>Hobbies</w:t>
          </w:r>
        </w:p>
      </w:docPartBody>
    </w:docPart>
    <w:docPart>
      <w:docPartPr>
        <w:name w:val="8D352E0DB31A4ED7B32E110FD138A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D4687-C3ED-4E8D-AF78-557EC37F1235}"/>
      </w:docPartPr>
      <w:docPartBody>
        <w:p w:rsidR="00000000" w:rsidRDefault="00000000">
          <w:pPr>
            <w:pStyle w:val="8D352E0DB31A4ED7B32E110FD138A2D3"/>
          </w:pPr>
          <w:r w:rsidRPr="00036450">
            <w:t>EDUCATION</w:t>
          </w:r>
        </w:p>
      </w:docPartBody>
    </w:docPart>
    <w:docPart>
      <w:docPartPr>
        <w:name w:val="5A72AF586ED84690B5226020FD429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4A91C-006E-418A-BDC0-1204D54E199D}"/>
      </w:docPartPr>
      <w:docPartBody>
        <w:p w:rsidR="00000000" w:rsidRDefault="00000000">
          <w:pPr>
            <w:pStyle w:val="5A72AF586ED84690B5226020FD4299F3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9B"/>
    <w:rsid w:val="0093049B"/>
    <w:rsid w:val="00FB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7E6FE1A05242EEA931FE656B69362D">
    <w:name w:val="467E6FE1A05242EEA931FE656B69362D"/>
  </w:style>
  <w:style w:type="paragraph" w:customStyle="1" w:styleId="9613CBE88C654F8F983D60B38D217F44">
    <w:name w:val="9613CBE88C654F8F983D60B38D217F44"/>
  </w:style>
  <w:style w:type="paragraph" w:customStyle="1" w:styleId="209A2FB265374C758026522E7EB0020B">
    <w:name w:val="209A2FB265374C758026522E7EB0020B"/>
  </w:style>
  <w:style w:type="paragraph" w:customStyle="1" w:styleId="266CE25C41D14FB2B34660E6F7AC5FE0">
    <w:name w:val="266CE25C41D14FB2B34660E6F7AC5FE0"/>
  </w:style>
  <w:style w:type="paragraph" w:customStyle="1" w:styleId="2F5D779F67F849ABB74862D51CB9EA51">
    <w:name w:val="2F5D779F67F849ABB74862D51CB9EA51"/>
  </w:style>
  <w:style w:type="paragraph" w:customStyle="1" w:styleId="D716A9F30FCD4114AD607DCBB6FFD62C">
    <w:name w:val="D716A9F30FCD4114AD607DCBB6FFD62C"/>
  </w:style>
  <w:style w:type="paragraph" w:customStyle="1" w:styleId="B029EBB0F36A419B9FEF31689AD185CF">
    <w:name w:val="B029EBB0F36A419B9FEF31689AD185CF"/>
  </w:style>
  <w:style w:type="paragraph" w:customStyle="1" w:styleId="B1B573F65C214898B686FC4D90A63BED">
    <w:name w:val="B1B573F65C214898B686FC4D90A63BED"/>
  </w:style>
  <w:style w:type="paragraph" w:customStyle="1" w:styleId="AF0A5F8444E54569A00FD0944050F364">
    <w:name w:val="AF0A5F8444E54569A00FD0944050F364"/>
  </w:style>
  <w:style w:type="paragraph" w:customStyle="1" w:styleId="7DDFC42DA54E449E9E3F40A16BC43503">
    <w:name w:val="7DDFC42DA54E449E9E3F40A16BC43503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07FD27E910C64B0F8DCB520C489DD5EF">
    <w:name w:val="07FD27E910C64B0F8DCB520C489DD5EF"/>
  </w:style>
  <w:style w:type="paragraph" w:customStyle="1" w:styleId="FBDDA62BE9BF45BEAE48DD71FE3AB6A2">
    <w:name w:val="FBDDA62BE9BF45BEAE48DD71FE3AB6A2"/>
  </w:style>
  <w:style w:type="paragraph" w:customStyle="1" w:styleId="68B518007B4144EAAD37689262192003">
    <w:name w:val="68B518007B4144EAAD37689262192003"/>
  </w:style>
  <w:style w:type="paragraph" w:customStyle="1" w:styleId="0F34CA9E7EA24DAFA035AD3FEBF3C1D4">
    <w:name w:val="0F34CA9E7EA24DAFA035AD3FEBF3C1D4"/>
  </w:style>
  <w:style w:type="paragraph" w:customStyle="1" w:styleId="B70FB83E146D4228BF115B2213A864D2">
    <w:name w:val="B70FB83E146D4228BF115B2213A864D2"/>
  </w:style>
  <w:style w:type="paragraph" w:customStyle="1" w:styleId="61BF6C19A35942F08C926AB8D9614666">
    <w:name w:val="61BF6C19A35942F08C926AB8D9614666"/>
  </w:style>
  <w:style w:type="paragraph" w:customStyle="1" w:styleId="8D352E0DB31A4ED7B32E110FD138A2D3">
    <w:name w:val="8D352E0DB31A4ED7B32E110FD138A2D3"/>
  </w:style>
  <w:style w:type="paragraph" w:customStyle="1" w:styleId="8F5C9576135A4ACAAEBD7BCCEC920DFA">
    <w:name w:val="8F5C9576135A4ACAAEBD7BCCEC920DFA"/>
  </w:style>
  <w:style w:type="paragraph" w:customStyle="1" w:styleId="71347E81F79A43BDB48979217D1EFB21">
    <w:name w:val="71347E81F79A43BDB48979217D1EFB21"/>
  </w:style>
  <w:style w:type="paragraph" w:customStyle="1" w:styleId="62922EE293FE452A8D3F0391E763AA50">
    <w:name w:val="62922EE293FE452A8D3F0391E763AA50"/>
  </w:style>
  <w:style w:type="paragraph" w:customStyle="1" w:styleId="A239967E0D8A472B9349967C44A3E061">
    <w:name w:val="A239967E0D8A472B9349967C44A3E061"/>
  </w:style>
  <w:style w:type="paragraph" w:customStyle="1" w:styleId="7132AD13FA6D41258074401BBAD18846">
    <w:name w:val="7132AD13FA6D41258074401BBAD18846"/>
  </w:style>
  <w:style w:type="paragraph" w:customStyle="1" w:styleId="338900D6E4754E4EABD60CC083FAF154">
    <w:name w:val="338900D6E4754E4EABD60CC083FAF154"/>
  </w:style>
  <w:style w:type="paragraph" w:customStyle="1" w:styleId="B6C76178E8F64FCCA5D90358109E6D71">
    <w:name w:val="B6C76178E8F64FCCA5D90358109E6D71"/>
  </w:style>
  <w:style w:type="paragraph" w:customStyle="1" w:styleId="2DA254649C61485F9C71D56093E3A453">
    <w:name w:val="2DA254649C61485F9C71D56093E3A453"/>
  </w:style>
  <w:style w:type="paragraph" w:customStyle="1" w:styleId="B45C983993EF484C8491D6A75D229851">
    <w:name w:val="B45C983993EF484C8491D6A75D229851"/>
  </w:style>
  <w:style w:type="paragraph" w:customStyle="1" w:styleId="991E0DC17E68411596A10771EBBB8B78">
    <w:name w:val="991E0DC17E68411596A10771EBBB8B78"/>
  </w:style>
  <w:style w:type="paragraph" w:customStyle="1" w:styleId="DB3A89EF435847BE82ED6782BCD4BC72">
    <w:name w:val="DB3A89EF435847BE82ED6782BCD4BC72"/>
  </w:style>
  <w:style w:type="paragraph" w:customStyle="1" w:styleId="CB082477B3FF456EAAB18157EDEBCF7F">
    <w:name w:val="CB082477B3FF456EAAB18157EDEBCF7F"/>
  </w:style>
  <w:style w:type="paragraph" w:customStyle="1" w:styleId="FDB8BD54430848578FC48CB5FAD81097">
    <w:name w:val="FDB8BD54430848578FC48CB5FAD81097"/>
  </w:style>
  <w:style w:type="paragraph" w:customStyle="1" w:styleId="8370F6AF31D04864BC91C7CEA5F3B2A3">
    <w:name w:val="8370F6AF31D04864BC91C7CEA5F3B2A3"/>
  </w:style>
  <w:style w:type="paragraph" w:customStyle="1" w:styleId="93FA4959EA964A46A1B2990324EC0A15">
    <w:name w:val="93FA4959EA964A46A1B2990324EC0A15"/>
  </w:style>
  <w:style w:type="paragraph" w:customStyle="1" w:styleId="312B8464EFFD4690B5B3746FCA1DFEAF">
    <w:name w:val="312B8464EFFD4690B5B3746FCA1DFEAF"/>
  </w:style>
  <w:style w:type="paragraph" w:customStyle="1" w:styleId="E35777E3137F4C5FB4DD164F07E9EF62">
    <w:name w:val="E35777E3137F4C5FB4DD164F07E9EF62"/>
  </w:style>
  <w:style w:type="paragraph" w:customStyle="1" w:styleId="B3BECEAE9F114B009712D71799A65B60">
    <w:name w:val="B3BECEAE9F114B009712D71799A65B60"/>
  </w:style>
  <w:style w:type="paragraph" w:customStyle="1" w:styleId="F29EEFE38DDE4B8DA67A936CEF35925B">
    <w:name w:val="F29EEFE38DDE4B8DA67A936CEF35925B"/>
  </w:style>
  <w:style w:type="paragraph" w:customStyle="1" w:styleId="D90243675391422794ED64A996838DCF">
    <w:name w:val="D90243675391422794ED64A996838DCF"/>
  </w:style>
  <w:style w:type="paragraph" w:customStyle="1" w:styleId="11CBEA83EAA34DA991C0810B988DFE1A">
    <w:name w:val="11CBEA83EAA34DA991C0810B988DFE1A"/>
  </w:style>
  <w:style w:type="paragraph" w:customStyle="1" w:styleId="FE93512F0EB54F638F8D7C021E782630">
    <w:name w:val="FE93512F0EB54F638F8D7C021E782630"/>
  </w:style>
  <w:style w:type="paragraph" w:customStyle="1" w:styleId="4EA083F661724672A7CEB7C26EF7861D">
    <w:name w:val="4EA083F661724672A7CEB7C26EF7861D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5A72AF586ED84690B5226020FD4299F3">
    <w:name w:val="5A72AF586ED84690B5226020FD4299F3"/>
  </w:style>
  <w:style w:type="paragraph" w:customStyle="1" w:styleId="D50E5692ECCE4B24B4B256139F0D4E9B">
    <w:name w:val="D50E5692ECCE4B24B4B256139F0D4E9B"/>
    <w:rsid w:val="009304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{8B0C671C-B85E-4D1A-B22E-1CE067F31BFF}tf00546271_win32</Template>
  <TotalTime>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2023-11-13T19:14:00Z</dcterms:created>
  <dcterms:modified xsi:type="dcterms:W3CDTF">2023-11-13T19:37:00Z</dcterms:modified>
</cp:coreProperties>
</file>